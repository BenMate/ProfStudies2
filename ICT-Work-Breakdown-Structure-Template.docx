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EAC5" w14:textId="05835B1E" w:rsidR="009155D8" w:rsidRPr="00FC319E" w:rsidRDefault="00FC319E" w:rsidP="009155D8">
      <w:pPr>
        <w:pStyle w:val="Header"/>
        <w:rPr>
          <w:rFonts w:ascii="Century Gothic" w:hAnsi="Century Gothic"/>
          <w:b/>
          <w:color w:val="385623" w:themeColor="accent6" w:themeShade="80"/>
          <w:sz w:val="20"/>
          <w:szCs w:val="20"/>
        </w:rPr>
      </w:pPr>
      <w:r w:rsidRPr="00FC319E">
        <w:rPr>
          <w:rFonts w:ascii="Century Gothic" w:eastAsia="Times New Roman" w:hAnsi="Century Gothic" w:cs="Times New Roman"/>
          <w:b/>
          <w:color w:val="808080" w:themeColor="background1" w:themeShade="80"/>
          <w:sz w:val="36"/>
          <w:szCs w:val="44"/>
        </w:rPr>
        <w:t>WORK BREAKDOWN STRUCTURE TREE DIAGRAM TEMPLATE</w:t>
      </w:r>
      <w:r w:rsidR="009155D8" w:rsidRPr="00FC319E">
        <w:rPr>
          <w:rFonts w:ascii="Century Gothic" w:eastAsia="Times New Roman" w:hAnsi="Century Gothic" w:cs="Times New Roman"/>
          <w:b/>
          <w:color w:val="808080" w:themeColor="background1" w:themeShade="80"/>
          <w:sz w:val="36"/>
          <w:szCs w:val="44"/>
        </w:rPr>
        <w:t xml:space="preserve">      </w:t>
      </w:r>
    </w:p>
    <w:p w14:paraId="6F8D952E" w14:textId="77777777" w:rsidR="006F5384" w:rsidRPr="00113629" w:rsidRDefault="006F5384">
      <w:pPr>
        <w:rPr>
          <w:rFonts w:ascii="Century Gothic" w:hAnsi="Century Gothic"/>
          <w:sz w:val="20"/>
          <w:szCs w:val="20"/>
        </w:rPr>
      </w:pPr>
    </w:p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FC319E" w14:paraId="100C1995" w14:textId="77777777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25A0EB3E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96D61CC" w14:textId="35247155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526FA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VR Training Applications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644D9265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EF60AE1" w14:textId="7262718D" w:rsidR="003C7519" w:rsidRPr="00FC319E" w:rsidRDefault="00326E8A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General games Compony</w:t>
            </w:r>
          </w:p>
        </w:tc>
      </w:tr>
      <w:tr w:rsidR="003C7519" w:rsidRPr="00FC319E" w14:paraId="2E83B47D" w14:textId="77777777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3B3E1350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777C804" w14:textId="20F874B4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326E8A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29412722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387097C" w14:textId="65FE56BE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326E8A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5/12/2021</w:t>
            </w:r>
          </w:p>
        </w:tc>
      </w:tr>
    </w:tbl>
    <w:p w14:paraId="0DAFDC1B" w14:textId="77777777"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14:paraId="2E9BB03B" w14:textId="77777777" w:rsidR="008D4662" w:rsidRPr="00FC319E" w:rsidRDefault="008D4662">
      <w:pPr>
        <w:rPr>
          <w:rFonts w:ascii="Century Gothic" w:hAnsi="Century Gothic"/>
          <w:sz w:val="20"/>
          <w:szCs w:val="20"/>
        </w:rPr>
      </w:pPr>
    </w:p>
    <w:p w14:paraId="25C498A8" w14:textId="77777777" w:rsidR="008D4662" w:rsidRPr="00FC319E" w:rsidRDefault="008D4662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F7058" wp14:editId="26D5D1DD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48E9" w14:textId="4167F5C6" w:rsidR="00997AA0" w:rsidRPr="00997AA0" w:rsidRDefault="00997AA0" w:rsidP="00997A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ICT System Upgrades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718F705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64648E9" w14:textId="4167F5C6" w:rsidR="00997AA0" w:rsidRPr="00997AA0" w:rsidRDefault="00997AA0" w:rsidP="00997A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ICT System Upgrades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213AFA" w14:textId="77777777"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14:paraId="4FE04968" w14:textId="0A3B2410" w:rsidR="00846E38" w:rsidRDefault="009A6136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E0C25B" wp14:editId="108D0A4F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F3AC3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1.1.1 Subtask</w:t>
                            </w:r>
                          </w:p>
                          <w:p w14:paraId="707E01FC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1F14C3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1.1.2 Subtask</w:t>
                            </w:r>
                          </w:p>
                          <w:p w14:paraId="1C6C4C31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B3B4FE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1.1.3 Subtask</w:t>
                            </w:r>
                          </w:p>
                          <w:p w14:paraId="663328CC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B1009D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1.1.4 Subtask</w:t>
                            </w:r>
                          </w:p>
                          <w:p w14:paraId="48716419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19DD7C" w14:textId="77777777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3E0C25B" id="TextBox 12" o:spid="_x0000_s1027" type="#_x0000_t202" style="position:absolute;margin-left:-5pt;margin-top:176.45pt;width:48.6pt;height:19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EFF3AC3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1.1.1 Subtask</w:t>
                      </w:r>
                    </w:p>
                    <w:p w14:paraId="707E01FC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D1F14C3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1.1.2 Subtask</w:t>
                      </w:r>
                    </w:p>
                    <w:p w14:paraId="1C6C4C31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1B3B4FE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1.1.3 Subtask</w:t>
                      </w:r>
                    </w:p>
                    <w:p w14:paraId="663328CC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3B1009D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1.1.4 Subtask</w:t>
                      </w:r>
                    </w:p>
                    <w:p w14:paraId="48716419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19DD7C" w14:textId="77777777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D125E2" wp14:editId="2BA716E2">
                <wp:simplePos x="0" y="0"/>
                <wp:positionH relativeFrom="column">
                  <wp:posOffset>673100</wp:posOffset>
                </wp:positionH>
                <wp:positionV relativeFrom="paragraph">
                  <wp:posOffset>2240915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498B2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1.2.1 Subtask</w:t>
                            </w:r>
                          </w:p>
                          <w:p w14:paraId="0BE2B271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E4615C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1.2.2 Subtask</w:t>
                            </w:r>
                          </w:p>
                          <w:p w14:paraId="5E77C4C3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3C44B7A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1.2.3 Subtask</w:t>
                            </w:r>
                          </w:p>
                          <w:p w14:paraId="0C904A9C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168AFA7F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DD125E2" id="TextBox 13" o:spid="_x0000_s1028" type="#_x0000_t202" style="position:absolute;margin-left:53pt;margin-top:176.45pt;width:48.7pt;height:15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A8498B2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1.2.1 Subtask</w:t>
                      </w:r>
                    </w:p>
                    <w:p w14:paraId="0BE2B271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E4615C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1.2.2 Subtask</w:t>
                      </w:r>
                    </w:p>
                    <w:p w14:paraId="5E77C4C3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3C44B7A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1.2.3 Subtask</w:t>
                      </w:r>
                    </w:p>
                    <w:p w14:paraId="0C904A9C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168AFA7F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25B664" wp14:editId="75D2EF72">
                <wp:simplePos x="0" y="0"/>
                <wp:positionH relativeFrom="column">
                  <wp:posOffset>1397000</wp:posOffset>
                </wp:positionH>
                <wp:positionV relativeFrom="paragraph">
                  <wp:posOffset>2240915</wp:posOffset>
                </wp:positionV>
                <wp:extent cx="617220" cy="1528028"/>
                <wp:effectExtent l="50800" t="50800" r="68580" b="97790"/>
                <wp:wrapThrough wrapText="bothSides">
                  <wp:wrapPolygon edited="0">
                    <wp:start x="-1778" y="-718"/>
                    <wp:lineTo x="-1778" y="22623"/>
                    <wp:lineTo x="23111" y="22623"/>
                    <wp:lineTo x="23111" y="-718"/>
                    <wp:lineTo x="-1778" y="-718"/>
                  </wp:wrapPolygon>
                </wp:wrapThrough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7DC5F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1.3.1 Subtask</w:t>
                            </w:r>
                          </w:p>
                          <w:p w14:paraId="3FCDE62E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90438F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1.3.2 Subtask</w:t>
                            </w:r>
                          </w:p>
                          <w:p w14:paraId="120B5C1E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8D99754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425B664" id="TextBox 14" o:spid="_x0000_s1029" type="#_x0000_t202" style="position:absolute;margin-left:110pt;margin-top:176.45pt;width:48.6pt;height:120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0F7DC5F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1.3.1 Subtask</w:t>
                      </w:r>
                    </w:p>
                    <w:p w14:paraId="3FCDE62E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90438F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1.3.2 Subtask</w:t>
                      </w:r>
                    </w:p>
                    <w:p w14:paraId="120B5C1E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8D99754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38CF71" wp14:editId="767AF298">
                <wp:simplePos x="0" y="0"/>
                <wp:positionH relativeFrom="column">
                  <wp:posOffset>2298700</wp:posOffset>
                </wp:positionH>
                <wp:positionV relativeFrom="paragraph">
                  <wp:posOffset>2243455</wp:posOffset>
                </wp:positionV>
                <wp:extent cx="618490" cy="2440940"/>
                <wp:effectExtent l="50800" t="50800" r="67310" b="99060"/>
                <wp:wrapThrough wrapText="bothSides">
                  <wp:wrapPolygon edited="0">
                    <wp:start x="-1774" y="-450"/>
                    <wp:lineTo x="-1774" y="22252"/>
                    <wp:lineTo x="23064" y="22252"/>
                    <wp:lineTo x="23064" y="-450"/>
                    <wp:lineTo x="-1774" y="-450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3E487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2.1.1 Subtask</w:t>
                            </w:r>
                          </w:p>
                          <w:p w14:paraId="6942E06A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45A82663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2.1.2 Subtask</w:t>
                            </w:r>
                          </w:p>
                          <w:p w14:paraId="5ED582AC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4002F11A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2.1.3 Subtask</w:t>
                            </w:r>
                          </w:p>
                          <w:p w14:paraId="4BE84C82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9CBFDC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2.1.4 Subtask</w:t>
                            </w:r>
                          </w:p>
                          <w:p w14:paraId="11D494DE" w14:textId="77777777"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35FB1A3" w14:textId="77777777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838CF71" id="TextBox 21" o:spid="_x0000_s1030" type="#_x0000_t202" style="position:absolute;margin-left:181pt;margin-top:176.65pt;width:48.7pt;height:19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E63E487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2.1.1 Subtask</w:t>
                      </w:r>
                    </w:p>
                    <w:p w14:paraId="6942E06A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45A82663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2.1.2 Subtask</w:t>
                      </w:r>
                    </w:p>
                    <w:p w14:paraId="5ED582AC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4002F11A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2.1.3 Subtask</w:t>
                      </w:r>
                    </w:p>
                    <w:p w14:paraId="4BE84C82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9CBFDC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2.1.4 Subtask</w:t>
                      </w:r>
                    </w:p>
                    <w:p w14:paraId="11D494DE" w14:textId="77777777"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35FB1A3" w14:textId="77777777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B9BB89" wp14:editId="215C5C99">
                <wp:simplePos x="0" y="0"/>
                <wp:positionH relativeFrom="column">
                  <wp:posOffset>3035300</wp:posOffset>
                </wp:positionH>
                <wp:positionV relativeFrom="paragraph">
                  <wp:posOffset>2240915</wp:posOffset>
                </wp:positionV>
                <wp:extent cx="617220" cy="2013287"/>
                <wp:effectExtent l="50800" t="50800" r="68580" b="95250"/>
                <wp:wrapThrough wrapText="bothSides">
                  <wp:wrapPolygon edited="0">
                    <wp:start x="-1778" y="-545"/>
                    <wp:lineTo x="-1778" y="22350"/>
                    <wp:lineTo x="23111" y="22350"/>
                    <wp:lineTo x="23111" y="-545"/>
                    <wp:lineTo x="-1778" y="-545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F94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2.2.1 Subtask</w:t>
                            </w:r>
                          </w:p>
                          <w:p w14:paraId="12A90BD7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A37FD29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2.2.2 Subtask</w:t>
                            </w:r>
                          </w:p>
                          <w:p w14:paraId="50F807BA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64D51E5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2.2.3 Subtask</w:t>
                            </w:r>
                          </w:p>
                          <w:p w14:paraId="6F4BAA89" w14:textId="77777777"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44DA3CA2" w14:textId="77777777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5B9BB89" id="TextBox 22" o:spid="_x0000_s1031" type="#_x0000_t202" style="position:absolute;margin-left:239pt;margin-top:176.45pt;width:48.6pt;height:158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7740F94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2.2.1 Subtask</w:t>
                      </w:r>
                    </w:p>
                    <w:p w14:paraId="12A90BD7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A37FD29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2.2.2 Subtask</w:t>
                      </w:r>
                    </w:p>
                    <w:p w14:paraId="50F807BA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64D51E5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2.2.3 Subtask</w:t>
                      </w:r>
                    </w:p>
                    <w:p w14:paraId="6F4BAA89" w14:textId="77777777"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44DA3CA2" w14:textId="77777777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592DA6" wp14:editId="4B3931DD">
                <wp:simplePos x="0" y="0"/>
                <wp:positionH relativeFrom="column">
                  <wp:posOffset>3759200</wp:posOffset>
                </wp:positionH>
                <wp:positionV relativeFrom="paragraph">
                  <wp:posOffset>2240915</wp:posOffset>
                </wp:positionV>
                <wp:extent cx="618490" cy="1528028"/>
                <wp:effectExtent l="50800" t="50800" r="67310" b="97790"/>
                <wp:wrapThrough wrapText="bothSides">
                  <wp:wrapPolygon edited="0">
                    <wp:start x="-1774" y="-718"/>
                    <wp:lineTo x="-1774" y="22623"/>
                    <wp:lineTo x="23064" y="22623"/>
                    <wp:lineTo x="23064" y="-718"/>
                    <wp:lineTo x="-1774" y="-718"/>
                  </wp:wrapPolygon>
                </wp:wrapThrough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B5B5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2.3.1 Subtask</w:t>
                            </w:r>
                          </w:p>
                          <w:p w14:paraId="7FACDB43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5648982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2.3.2 Subtask</w:t>
                            </w:r>
                          </w:p>
                          <w:p w14:paraId="1CFC16EC" w14:textId="77777777"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E081548" w14:textId="77777777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F592DA6" id="TextBox 23" o:spid="_x0000_s1032" type="#_x0000_t202" style="position:absolute;margin-left:296pt;margin-top:176.45pt;width:48.7pt;height:12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EA9B5B5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2.3.1 Subtask</w:t>
                      </w:r>
                    </w:p>
                    <w:p w14:paraId="7FACDB43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5648982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2.3.2 Subtask</w:t>
                      </w:r>
                    </w:p>
                    <w:p w14:paraId="1CFC16EC" w14:textId="77777777"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E081548" w14:textId="77777777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3ACF2A" wp14:editId="272A5CF8">
                <wp:simplePos x="0" y="0"/>
                <wp:positionH relativeFrom="column">
                  <wp:posOffset>4737100</wp:posOffset>
                </wp:positionH>
                <wp:positionV relativeFrom="paragraph">
                  <wp:posOffset>2240915</wp:posOffset>
                </wp:positionV>
                <wp:extent cx="618490" cy="2440940"/>
                <wp:effectExtent l="50800" t="50800" r="67310" b="99060"/>
                <wp:wrapThrough wrapText="bothSides">
                  <wp:wrapPolygon edited="0">
                    <wp:start x="-1774" y="-450"/>
                    <wp:lineTo x="-1774" y="22252"/>
                    <wp:lineTo x="23064" y="22252"/>
                    <wp:lineTo x="23064" y="-450"/>
                    <wp:lineTo x="-1774" y="-45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4DD6B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3.1.1 Subtask</w:t>
                            </w:r>
                          </w:p>
                          <w:p w14:paraId="04DF1815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DAB98AB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3.1.2 Subtask</w:t>
                            </w:r>
                          </w:p>
                          <w:p w14:paraId="3B0CDD6B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797311A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3.1.3 Subtask</w:t>
                            </w:r>
                          </w:p>
                          <w:p w14:paraId="7E43AD79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563050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3.1.4 Subtask</w:t>
                            </w:r>
                          </w:p>
                          <w:p w14:paraId="42C59492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0E17E81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C3ACF2A" id="TextBox 29" o:spid="_x0000_s1033" type="#_x0000_t202" style="position:absolute;margin-left:373pt;margin-top:176.45pt;width:48.7pt;height:19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8F4DD6B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3.1.1 Subtask</w:t>
                      </w:r>
                    </w:p>
                    <w:p w14:paraId="04DF1815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DAB98AB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3.1.2 Subtask</w:t>
                      </w:r>
                    </w:p>
                    <w:p w14:paraId="3B0CDD6B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797311A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3.1.3 Subtask</w:t>
                      </w:r>
                    </w:p>
                    <w:p w14:paraId="7E43AD79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563050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3.1.4 Subtask</w:t>
                      </w:r>
                    </w:p>
                    <w:p w14:paraId="42C59492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0E17E81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3D605A" wp14:editId="10A61066">
                <wp:simplePos x="0" y="0"/>
                <wp:positionH relativeFrom="column">
                  <wp:posOffset>5473700</wp:posOffset>
                </wp:positionH>
                <wp:positionV relativeFrom="paragraph">
                  <wp:posOffset>2240915</wp:posOffset>
                </wp:positionV>
                <wp:extent cx="617220" cy="2013287"/>
                <wp:effectExtent l="50800" t="50800" r="68580" b="95250"/>
                <wp:wrapThrough wrapText="bothSides">
                  <wp:wrapPolygon edited="0">
                    <wp:start x="-1778" y="-545"/>
                    <wp:lineTo x="-1778" y="22350"/>
                    <wp:lineTo x="23111" y="22350"/>
                    <wp:lineTo x="23111" y="-545"/>
                    <wp:lineTo x="-1778" y="-545"/>
                  </wp:wrapPolygon>
                </wp:wrapThrough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C3715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3.2.1 Subtask</w:t>
                            </w:r>
                          </w:p>
                          <w:p w14:paraId="04A9ECFC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5F5368C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3.2.2 Subtask</w:t>
                            </w:r>
                          </w:p>
                          <w:p w14:paraId="2B3A58C6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86C7B71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3.2.3 Subtask</w:t>
                            </w:r>
                          </w:p>
                          <w:p w14:paraId="74C8A43F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051EB03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F3D605A" id="TextBox 30" o:spid="_x0000_s1034" type="#_x0000_t202" style="position:absolute;margin-left:431pt;margin-top:176.45pt;width:48.6pt;height:158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90C3715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3.2.1 Subtask</w:t>
                      </w:r>
                    </w:p>
                    <w:p w14:paraId="04A9ECFC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5F5368C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3.2.2 Subtask</w:t>
                      </w:r>
                    </w:p>
                    <w:p w14:paraId="2B3A58C6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86C7B71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3.2.3 Subtask</w:t>
                      </w:r>
                    </w:p>
                    <w:p w14:paraId="74C8A43F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051EB03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CFD945" wp14:editId="39CEF918">
                <wp:simplePos x="0" y="0"/>
                <wp:positionH relativeFrom="column">
                  <wp:posOffset>6172200</wp:posOffset>
                </wp:positionH>
                <wp:positionV relativeFrom="paragraph">
                  <wp:posOffset>2240915</wp:posOffset>
                </wp:positionV>
                <wp:extent cx="618490" cy="1528028"/>
                <wp:effectExtent l="50800" t="50800" r="67310" b="97790"/>
                <wp:wrapThrough wrapText="bothSides">
                  <wp:wrapPolygon edited="0">
                    <wp:start x="-1774" y="-718"/>
                    <wp:lineTo x="-1774" y="22623"/>
                    <wp:lineTo x="23064" y="22623"/>
                    <wp:lineTo x="23064" y="-718"/>
                    <wp:lineTo x="-1774" y="-718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074DA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3.3.1 Subtask</w:t>
                            </w:r>
                          </w:p>
                          <w:p w14:paraId="343FB087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A640303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3.3.2 Subtask</w:t>
                            </w:r>
                          </w:p>
                          <w:p w14:paraId="39D44702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1FB4E50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DCFD945" id="TextBox 31" o:spid="_x0000_s1035" type="#_x0000_t202" style="position:absolute;margin-left:486pt;margin-top:176.45pt;width:48.7pt;height:120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B7074DA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3.3.1 Subtask</w:t>
                      </w:r>
                    </w:p>
                    <w:p w14:paraId="343FB087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A640303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3.3.2 Subtask</w:t>
                      </w:r>
                    </w:p>
                    <w:p w14:paraId="39D44702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1FB4E50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6DD11" wp14:editId="57CBBCBA">
                <wp:simplePos x="0" y="0"/>
                <wp:positionH relativeFrom="column">
                  <wp:posOffset>7023100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E30FA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4.1.1 Subtask</w:t>
                            </w:r>
                          </w:p>
                          <w:p w14:paraId="1129E9B9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FF81E46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4.1.2 Subtask</w:t>
                            </w:r>
                          </w:p>
                          <w:p w14:paraId="3CAE2285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F6F1FE7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4.1.3 Subtask</w:t>
                            </w:r>
                          </w:p>
                          <w:p w14:paraId="6527EE15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47E57D8F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4.1.4 Subtask</w:t>
                            </w:r>
                          </w:p>
                          <w:p w14:paraId="4A0EC04C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2F40C49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436DD11" id="TextBox 37" o:spid="_x0000_s1036" type="#_x0000_t202" style="position:absolute;margin-left:553pt;margin-top:176.45pt;width:48.6pt;height:19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717E30FA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4.1.1 Subtask</w:t>
                      </w:r>
                    </w:p>
                    <w:p w14:paraId="1129E9B9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FF81E46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4.1.2 Subtask</w:t>
                      </w:r>
                    </w:p>
                    <w:p w14:paraId="3CAE2285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F6F1FE7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4.1.3 Subtask</w:t>
                      </w:r>
                    </w:p>
                    <w:p w14:paraId="6527EE15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47E57D8F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4.1.4 Subtask</w:t>
                      </w:r>
                    </w:p>
                    <w:p w14:paraId="4A0EC04C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2F40C49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140675" wp14:editId="21489D02">
                <wp:simplePos x="0" y="0"/>
                <wp:positionH relativeFrom="column">
                  <wp:posOffset>7785100</wp:posOffset>
                </wp:positionH>
                <wp:positionV relativeFrom="paragraph">
                  <wp:posOffset>2240915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75985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4.2.1 Subtask</w:t>
                            </w:r>
                          </w:p>
                          <w:p w14:paraId="49C20EFE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4C611A6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4.2.2 Subtask</w:t>
                            </w:r>
                          </w:p>
                          <w:p w14:paraId="2D9FCBF2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65FD70E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4.2.3 Subtask</w:t>
                            </w:r>
                          </w:p>
                          <w:p w14:paraId="05CA339E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92AEDB8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E140675" id="TextBox 38" o:spid="_x0000_s1037" type="#_x0000_t202" style="position:absolute;margin-left:613pt;margin-top:176.45pt;width:48.7pt;height:15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BC75985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4.2.1 Subtask</w:t>
                      </w:r>
                    </w:p>
                    <w:p w14:paraId="49C20EFE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4C611A6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4.2.2 Subtask</w:t>
                      </w:r>
                    </w:p>
                    <w:p w14:paraId="2D9FCBF2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65FD70E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4.2.3 Subtask</w:t>
                      </w:r>
                    </w:p>
                    <w:p w14:paraId="05CA339E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92AEDB8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BC1BC8" wp14:editId="4082C17D">
                <wp:simplePos x="0" y="0"/>
                <wp:positionH relativeFrom="column">
                  <wp:posOffset>8547100</wp:posOffset>
                </wp:positionH>
                <wp:positionV relativeFrom="paragraph">
                  <wp:posOffset>2240915</wp:posOffset>
                </wp:positionV>
                <wp:extent cx="617220" cy="1528028"/>
                <wp:effectExtent l="50800" t="50800" r="68580" b="97790"/>
                <wp:wrapThrough wrapText="bothSides">
                  <wp:wrapPolygon edited="0">
                    <wp:start x="-1778" y="-718"/>
                    <wp:lineTo x="-1778" y="22623"/>
                    <wp:lineTo x="23111" y="22623"/>
                    <wp:lineTo x="23111" y="-718"/>
                    <wp:lineTo x="-1778" y="-718"/>
                  </wp:wrapPolygon>
                </wp:wrapThrough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93F38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4.3.1 Subtask</w:t>
                            </w:r>
                          </w:p>
                          <w:p w14:paraId="180B32CB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0A85B5C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4.3.2 Subtask</w:t>
                            </w:r>
                          </w:p>
                          <w:p w14:paraId="55C58215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151C392C" w14:textId="7777777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9BC1BC8" id="TextBox 39" o:spid="_x0000_s1038" type="#_x0000_t202" style="position:absolute;margin-left:673pt;margin-top:176.45pt;width:48.6pt;height:120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5F493F38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4.3.1 Subtask</w:t>
                      </w:r>
                    </w:p>
                    <w:p w14:paraId="180B32CB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0A85B5C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4.3.2 Subtask</w:t>
                      </w:r>
                    </w:p>
                    <w:p w14:paraId="55C58215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151C392C" w14:textId="7777777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5BFBC" wp14:editId="55D97BA4">
                <wp:simplePos x="0" y="0"/>
                <wp:positionH relativeFrom="column">
                  <wp:posOffset>1402715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168BE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345BFBC" id="TextBox 10" o:spid="_x0000_s1039" type="#_x0000_t202" style="position:absolute;margin-left:110.45pt;margin-top:116.35pt;width:48.6pt;height:4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09168BE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93599" wp14:editId="4639DB17">
                <wp:simplePos x="0" y="0"/>
                <wp:positionH relativeFrom="column">
                  <wp:posOffset>673735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CD2F5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3693599" id="TextBox 9" o:spid="_x0000_s1040" type="#_x0000_t202" style="position:absolute;margin-left:53.05pt;margin-top:116.35pt;width:48.7pt;height:4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09CD2F5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6D726" wp14:editId="19C8A5D2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1C171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496D726" id="TextBox 8" o:spid="_x0000_s1041" type="#_x0000_t202" style="position:absolute;margin-left:-5pt;margin-top:116.35pt;width:48.6pt;height:4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501C171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8E3B09" wp14:editId="087BA8A2">
                <wp:simplePos x="0" y="0"/>
                <wp:positionH relativeFrom="column">
                  <wp:posOffset>2298700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70C1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18E3B09" id="TextBox 18" o:spid="_x0000_s1042" type="#_x0000_t202" style="position:absolute;margin-left:181pt;margin-top:116.35pt;width:48.7pt;height:42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3B770C1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0F299" wp14:editId="3E677D59">
                <wp:simplePos x="0" y="0"/>
                <wp:positionH relativeFrom="column">
                  <wp:posOffset>3035935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2EF9E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B00F299" id="TextBox 19" o:spid="_x0000_s1043" type="#_x0000_t202" style="position:absolute;margin-left:239.05pt;margin-top:116.35pt;width:48.6pt;height:4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EB2EF9E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087CA" wp14:editId="7DA61CA8">
                <wp:simplePos x="0" y="0"/>
                <wp:positionH relativeFrom="column">
                  <wp:posOffset>3764915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51BB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34087CA" id="TextBox 20" o:spid="_x0000_s1044" type="#_x0000_t202" style="position:absolute;margin-left:296.45pt;margin-top:116.35pt;width:48.7pt;height:42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5B251BB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A655C9" wp14:editId="5035EA7E">
                <wp:simplePos x="0" y="0"/>
                <wp:positionH relativeFrom="column">
                  <wp:posOffset>5474970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B2518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8A655C9" id="TextBox 27" o:spid="_x0000_s1045" type="#_x0000_t202" style="position:absolute;margin-left:431.1pt;margin-top:116.35pt;width:48.6pt;height:4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7C7B2518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71C1E2" wp14:editId="0A27DA57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09DDE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F71C1E2" id="TextBox 26" o:spid="_x0000_s1046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25309DDE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EFE9E9" wp14:editId="4FED7339">
                <wp:simplePos x="0" y="0"/>
                <wp:positionH relativeFrom="column">
                  <wp:posOffset>6169660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F638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5EFE9E9" id="TextBox 28" o:spid="_x0000_s1047" type="#_x0000_t202" style="position:absolute;margin-left:485.8pt;margin-top:116.35pt;width:48.7pt;height:4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ACAF638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6A3AE8" wp14:editId="7D62B104">
                <wp:simplePos x="0" y="0"/>
                <wp:positionH relativeFrom="column">
                  <wp:posOffset>7023735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2A9CB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36A3AE8" id="TextBox 34" o:spid="_x0000_s1048" type="#_x0000_t202" style="position:absolute;margin-left:553.05pt;margin-top:116.35pt;width:48.6pt;height:4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E52A9CB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2DE562" wp14:editId="51C5AF0D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6AAE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E2DE562" id="TextBox 35" o:spid="_x0000_s1049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CEy7DG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28A46AAE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D96662" wp14:editId="5A397D37">
                <wp:simplePos x="0" y="0"/>
                <wp:positionH relativeFrom="column">
                  <wp:posOffset>8547735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74E3B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7D96662" id="TextBox 36" o:spid="_x0000_s1050" type="#_x0000_t202" style="position:absolute;margin-left:673.05pt;margin-top:116.35pt;width:48.6pt;height:42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BF74E3B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8588FC" wp14:editId="1FE51BDE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8ED70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6AD1D7" wp14:editId="2400F5CE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188A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2AB5D" wp14:editId="39D4EC39">
                <wp:simplePos x="0" y="0"/>
                <wp:positionH relativeFrom="column">
                  <wp:posOffset>7376795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8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DF6DF" id="Straight Connector 8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85pt,100.75pt" to="697.1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770D97" wp14:editId="4A512D40">
                <wp:simplePos x="0" y="0"/>
                <wp:positionH relativeFrom="column">
                  <wp:posOffset>7385685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7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AB885" id="Straight Connector 8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44.75pt" to="581.5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yR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foTZ05YuqP7&#10;hEIf+sR23jly0CNbr7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1D076" wp14:editId="22E6FB09">
                <wp:simplePos x="0" y="0"/>
                <wp:positionH relativeFrom="column">
                  <wp:posOffset>8851900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D6D6C" id="Straight Connector 8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pt,144.75pt" to="697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95CA4" wp14:editId="3DA3C749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C7551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10ED7" wp14:editId="42432758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442B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9419F" wp14:editId="066744C3">
                <wp:simplePos x="0" y="0"/>
                <wp:positionH relativeFrom="column">
                  <wp:posOffset>8851900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92AE6" id="Straight Connector 8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pt,100.75pt" to="697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591B4" wp14:editId="30738E51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C45A0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790CA" wp14:editId="74EA8DA4">
                <wp:simplePos x="0" y="0"/>
                <wp:positionH relativeFrom="column">
                  <wp:posOffset>7385685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2ACB6" id="Straight Connector 8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00.75pt" to="581.5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8BADF" wp14:editId="3235E53D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C8BAA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A82209" wp14:editId="452E9B0C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4B8E1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4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8A82209" id="TextBox 33" o:spid="_x0000_s1051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sIiw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FuPbC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354B8E1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4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FEE4CA" wp14:editId="3DABC644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07FB6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3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7FEE4CA" id="TextBox 25" o:spid="_x0000_s1052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A2ig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9207FB6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3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A22DD" wp14:editId="6D7DC931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B9069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F8444" wp14:editId="293200A4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F4F1D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F688B" wp14:editId="476A9BF3">
                <wp:simplePos x="0" y="0"/>
                <wp:positionH relativeFrom="column">
                  <wp:posOffset>5783580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2093E" id="Straight Connector 7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00.75pt" to="455.4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D9211" wp14:editId="38097962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0B585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26AF5" wp14:editId="4C4E2859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BDEC4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EB506" wp14:editId="4B238716">
                <wp:simplePos x="0" y="0"/>
                <wp:positionH relativeFrom="column">
                  <wp:posOffset>5783580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14250" id="Straight Connector 7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44.75pt" to="455.4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024404" wp14:editId="4AF80BF1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A7358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F0920" wp14:editId="753DCBAA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CF017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B3E0E" wp14:editId="50487E52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1D303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2E476" wp14:editId="3DA34016">
                <wp:simplePos x="0" y="0"/>
                <wp:positionH relativeFrom="column">
                  <wp:posOffset>2599055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9ED0" id="Straight Connector 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5pt,100.75pt" to="320.9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E4ED4" wp14:editId="7D82F5C0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CA205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l8wXr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AC5AE" wp14:editId="321E72A9">
                <wp:simplePos x="0" y="0"/>
                <wp:positionH relativeFrom="column">
                  <wp:posOffset>4082415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A4A09" id="Straight Connector 6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44.75pt" to="321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19E0D" wp14:editId="05B93EB4">
                <wp:simplePos x="0" y="0"/>
                <wp:positionH relativeFrom="column">
                  <wp:posOffset>3353435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9138C" id="Straight Connector 6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44.75pt" to="264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73B09" wp14:editId="60909239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4CA51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67943" wp14:editId="1BA6D00A">
                <wp:simplePos x="0" y="0"/>
                <wp:positionH relativeFrom="column">
                  <wp:posOffset>4074160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18702" id="Straight Connector 6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pt,100.75pt" to="320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7DB29" wp14:editId="1BEF9155">
                <wp:simplePos x="0" y="0"/>
                <wp:positionH relativeFrom="column">
                  <wp:posOffset>3353435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CAFB5" id="Straight Connector 6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00.75pt" to="264.0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A730C3" wp14:editId="39067C3C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C6A04"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VgUi&#10;m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D8EA01" wp14:editId="44960AE5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83AEF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CC78F" wp14:editId="0FF0A70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8E515" w14:textId="7777777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2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B2CC78F" id="TextBox 17" o:spid="_x0000_s1053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3A8E515" w14:textId="7777777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2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43E24" wp14:editId="3B109DF4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19C73" w14:textId="77777777" w:rsidR="008D4662" w:rsidRDefault="00931695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1 Activity Tit</w:t>
                            </w:r>
                            <w:r w:rsid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E443E24" id="TextBox 4" o:spid="_x0000_s1054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3319C73" w14:textId="77777777" w:rsidR="008D4662" w:rsidRDefault="00931695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1 Activity Tit</w:t>
                      </w:r>
                      <w:r w:rsid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88804C" wp14:editId="1AAE913E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C75E4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06C2C1" wp14:editId="3C6A27AD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370D1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80EF37" wp14:editId="2065E2E1">
                <wp:simplePos x="0" y="0"/>
                <wp:positionH relativeFrom="column">
                  <wp:posOffset>991411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BAED6" id="Straight Connector 4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00.75pt" to="7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BD99AA" wp14:editId="27BD1D59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F455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AC49" wp14:editId="49AD34E6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F0E87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D3473B" wp14:editId="08605696">
                <wp:simplePos x="0" y="0"/>
                <wp:positionH relativeFrom="column">
                  <wp:posOffset>991411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CF169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44.75pt" to="78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E67C26" wp14:editId="0F35BED6">
                <wp:simplePos x="0" y="0"/>
                <wp:positionH relativeFrom="column">
                  <wp:posOffset>1720415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FABDE" id="Straight Connector 48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44.75pt" to="135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E6C321" wp14:editId="7ED882FB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40D6F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25C7A6" wp14:editId="6B691DDE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B2E7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6A6D0AA6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43E7A69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BEB14DE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48C52E8" w14:textId="35048A51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365541FC" w14:textId="5A0BBEA2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FD120C2" w14:textId="76AE83C3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4E2A5DE" w14:textId="3104A065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560204FF" w14:textId="2501249B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6869231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3A31654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29C54A7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2687716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CAD80E7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736E5C7" w14:textId="77777777" w:rsidR="00846E38" w:rsidRDefault="00846E38" w:rsidP="00846E38">
      <w:pPr>
        <w:jc w:val="right"/>
        <w:rPr>
          <w:rFonts w:ascii="Century Gothic" w:hAnsi="Century Gothic" w:cs="Arial"/>
          <w:b/>
          <w:sz w:val="20"/>
          <w:szCs w:val="20"/>
        </w:rPr>
      </w:pPr>
    </w:p>
    <w:p w14:paraId="3019BE30" w14:textId="77777777" w:rsidR="00846E38" w:rsidRPr="004054B7" w:rsidRDefault="00846E38" w:rsidP="00846E38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05D794FF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sectPr w:rsidR="00846E38" w:rsidRPr="00846E38" w:rsidSect="00113629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B3CF" w14:textId="77777777" w:rsidR="009168BE" w:rsidRDefault="009168BE" w:rsidP="00B01A05">
      <w:r>
        <w:separator/>
      </w:r>
    </w:p>
  </w:endnote>
  <w:endnote w:type="continuationSeparator" w:id="0">
    <w:p w14:paraId="038B77CB" w14:textId="77777777" w:rsidR="009168BE" w:rsidRDefault="009168BE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382FF" w14:textId="77777777" w:rsidR="009168BE" w:rsidRDefault="009168BE" w:rsidP="00B01A05">
      <w:r>
        <w:separator/>
      </w:r>
    </w:p>
  </w:footnote>
  <w:footnote w:type="continuationSeparator" w:id="0">
    <w:p w14:paraId="0350DCBB" w14:textId="77777777" w:rsidR="009168BE" w:rsidRDefault="009168BE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A0"/>
    <w:rsid w:val="00051EBB"/>
    <w:rsid w:val="00070C33"/>
    <w:rsid w:val="000C5AA8"/>
    <w:rsid w:val="00113629"/>
    <w:rsid w:val="00132F7D"/>
    <w:rsid w:val="001D33A9"/>
    <w:rsid w:val="00243542"/>
    <w:rsid w:val="00326E8A"/>
    <w:rsid w:val="003C7519"/>
    <w:rsid w:val="003D0B17"/>
    <w:rsid w:val="00526FA3"/>
    <w:rsid w:val="00565780"/>
    <w:rsid w:val="005F5A78"/>
    <w:rsid w:val="006F5384"/>
    <w:rsid w:val="00846E38"/>
    <w:rsid w:val="008D4662"/>
    <w:rsid w:val="0091097D"/>
    <w:rsid w:val="009155D8"/>
    <w:rsid w:val="009168BE"/>
    <w:rsid w:val="00931695"/>
    <w:rsid w:val="00933D6F"/>
    <w:rsid w:val="00997AA0"/>
    <w:rsid w:val="009A6136"/>
    <w:rsid w:val="009E0257"/>
    <w:rsid w:val="00AB3D3F"/>
    <w:rsid w:val="00AC1FED"/>
    <w:rsid w:val="00B01A05"/>
    <w:rsid w:val="00C46D57"/>
    <w:rsid w:val="00CA64DD"/>
    <w:rsid w:val="00EC79D4"/>
    <w:rsid w:val="00EF487C"/>
    <w:rsid w:val="00FB1B80"/>
    <w:rsid w:val="00F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E172D"/>
  <w14:defaultImageDpi w14:val="32767"/>
  <w15:docId w15:val="{F0523F65-8DC1-4A58-B06D-32666341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99"/>
    <w:rsid w:val="00846E3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i\Downloads\IC-WBS-Tree-Diagram-Template-87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IC-WBS-Tree-Diagram-Template-8721_WORD</Template>
  <TotalTime>10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</dc:creator>
  <cp:lastModifiedBy>Benjamin Scott</cp:lastModifiedBy>
  <cp:revision>3</cp:revision>
  <dcterms:created xsi:type="dcterms:W3CDTF">2021-02-19T05:16:00Z</dcterms:created>
  <dcterms:modified xsi:type="dcterms:W3CDTF">2021-12-05T07:39:00Z</dcterms:modified>
</cp:coreProperties>
</file>